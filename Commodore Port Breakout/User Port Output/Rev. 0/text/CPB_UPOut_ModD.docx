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0AE5" w14:textId="67B45AC4" w:rsidR="0001054C" w:rsidRDefault="00682DA0" w:rsidP="00682DA0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 xml:space="preserve">Commodore Port Breakout: </w:t>
      </w:r>
      <w:r w:rsidR="00B002B5">
        <w:rPr>
          <w:rStyle w:val="Buchtitel"/>
          <w:b/>
          <w:bCs w:val="0"/>
          <w:i w:val="0"/>
          <w:iCs w:val="0"/>
          <w:lang w:val="en-US"/>
        </w:rPr>
        <w:t>User Port</w:t>
      </w:r>
      <w:r w:rsidR="00E500F1">
        <w:rPr>
          <w:rStyle w:val="Buchtitel"/>
          <w:b/>
          <w:bCs w:val="0"/>
          <w:i w:val="0"/>
          <w:iCs w:val="0"/>
          <w:lang w:val="en-US"/>
        </w:rPr>
        <w:t xml:space="preserve"> Output</w:t>
      </w:r>
      <w:r>
        <w:rPr>
          <w:rStyle w:val="Buchtitel"/>
          <w:b/>
          <w:bCs w:val="0"/>
          <w:i w:val="0"/>
          <w:iCs w:val="0"/>
          <w:lang w:val="en-US"/>
        </w:rPr>
        <w:t xml:space="preserve"> Rev. 0</w:t>
      </w:r>
    </w:p>
    <w:p w14:paraId="79B0B87F" w14:textId="77777777" w:rsidR="00682DA0" w:rsidRDefault="00682DA0" w:rsidP="00682DA0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Module Description</w:t>
      </w:r>
    </w:p>
    <w:p w14:paraId="0BA2E104" w14:textId="77777777" w:rsidR="002A5197" w:rsidRDefault="002A5197" w:rsidP="002A5197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Introduction</w:t>
      </w:r>
    </w:p>
    <w:p w14:paraId="38AF0261" w14:textId="2EC0E1C7" w:rsidR="00E500F1" w:rsidRDefault="00E500F1" w:rsidP="00E500F1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This assembly provides the edge connector for a Commodore PET </w:t>
      </w:r>
      <w:r w:rsidR="00B002B5">
        <w:rPr>
          <w:rStyle w:val="Buchtitel"/>
          <w:b w:val="0"/>
          <w:bCs w:val="0"/>
          <w:i w:val="0"/>
          <w:iCs w:val="0"/>
          <w:lang w:val="en-US"/>
        </w:rPr>
        <w:t>User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Port. The purpose is connecting it to the 2x12 Breakout board via a ribbon cable. </w:t>
      </w:r>
    </w:p>
    <w:p w14:paraId="2CB9A533" w14:textId="520E7462" w:rsidR="00682DA0" w:rsidRDefault="00682DA0" w:rsidP="00682DA0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Every pin of the edge connector is connected to</w:t>
      </w:r>
      <w:r w:rsidR="00945266"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>
        <w:rPr>
          <w:rStyle w:val="Buchtitel"/>
          <w:b w:val="0"/>
          <w:bCs w:val="0"/>
          <w:i w:val="0"/>
          <w:iCs w:val="0"/>
          <w:lang w:val="en-US"/>
        </w:rPr>
        <w:t>a pin of the</w:t>
      </w:r>
      <w:r w:rsidR="00945266">
        <w:rPr>
          <w:rStyle w:val="Buchtitel"/>
          <w:b w:val="0"/>
          <w:bCs w:val="0"/>
          <w:i w:val="0"/>
          <w:iCs w:val="0"/>
          <w:lang w:val="en-US"/>
        </w:rPr>
        <w:t xml:space="preserve"> (2x13p)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box connector/pin header. The “GND” pins of </w:t>
      </w:r>
      <w:r w:rsidR="00945266">
        <w:rPr>
          <w:rStyle w:val="Buchtitel"/>
          <w:b w:val="0"/>
          <w:bCs w:val="0"/>
          <w:i w:val="0"/>
          <w:iCs w:val="0"/>
          <w:lang w:val="en-US"/>
        </w:rPr>
        <w:t xml:space="preserve">the </w:t>
      </w:r>
      <w:r w:rsidR="00B002B5">
        <w:rPr>
          <w:rStyle w:val="Buchtitel"/>
          <w:b w:val="0"/>
          <w:bCs w:val="0"/>
          <w:i w:val="0"/>
          <w:iCs w:val="0"/>
          <w:lang w:val="en-US"/>
        </w:rPr>
        <w:t>User Port</w:t>
      </w:r>
      <w:r w:rsidR="00945266">
        <w:rPr>
          <w:rStyle w:val="Buchtitel"/>
          <w:b w:val="0"/>
          <w:bCs w:val="0"/>
          <w:i w:val="0"/>
          <w:iCs w:val="0"/>
          <w:lang w:val="en-US"/>
        </w:rPr>
        <w:t xml:space="preserve"> port are </w:t>
      </w:r>
      <w:r w:rsidR="00E500F1">
        <w:rPr>
          <w:rStyle w:val="Buchtitel"/>
          <w:b w:val="0"/>
          <w:bCs w:val="0"/>
          <w:i w:val="0"/>
          <w:iCs w:val="0"/>
          <w:lang w:val="en-US"/>
        </w:rPr>
        <w:t>all connected on this board.</w:t>
      </w:r>
    </w:p>
    <w:p w14:paraId="69036720" w14:textId="77777777" w:rsidR="00D31CC7" w:rsidRDefault="00D31CC7" w:rsidP="00D31CC7">
      <w:pPr>
        <w:keepNext/>
        <w:jc w:val="right"/>
      </w:pPr>
      <w:r>
        <w:rPr>
          <w:noProof/>
          <w:spacing w:val="5"/>
          <w:lang w:val="en-US"/>
        </w:rPr>
        <w:drawing>
          <wp:inline distT="0" distB="0" distL="0" distR="0" wp14:anchorId="2EF01BA5" wp14:editId="32CA332F">
            <wp:extent cx="5659105" cy="3008262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105" cy="300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200D" w14:textId="1C1B21D5" w:rsidR="00D31CC7" w:rsidRDefault="00D31CC7" w:rsidP="00D31CC7">
      <w:pPr>
        <w:pStyle w:val="Beschriftung"/>
        <w:jc w:val="center"/>
        <w:rPr>
          <w:lang w:val="en-US"/>
        </w:rPr>
      </w:pPr>
      <w:r w:rsidRPr="00D31CC7">
        <w:rPr>
          <w:lang w:val="en-US"/>
        </w:rPr>
        <w:t xml:space="preserve">Figure </w:t>
      </w:r>
      <w:r w:rsidRPr="00D31CC7">
        <w:rPr>
          <w:lang w:val="en-US"/>
        </w:rPr>
        <w:fldChar w:fldCharType="begin"/>
      </w:r>
      <w:r w:rsidRPr="00D31CC7">
        <w:rPr>
          <w:lang w:val="en-US"/>
        </w:rPr>
        <w:instrText xml:space="preserve"> SEQ Figure \* ARABIC </w:instrText>
      </w:r>
      <w:r w:rsidRPr="00D31CC7">
        <w:rPr>
          <w:lang w:val="en-US"/>
        </w:rPr>
        <w:fldChar w:fldCharType="separate"/>
      </w:r>
      <w:r w:rsidR="003A470B">
        <w:rPr>
          <w:noProof/>
          <w:lang w:val="en-US"/>
        </w:rPr>
        <w:t>1</w:t>
      </w:r>
      <w:r w:rsidRPr="00D31CC7">
        <w:rPr>
          <w:lang w:val="en-US"/>
        </w:rPr>
        <w:fldChar w:fldCharType="end"/>
      </w:r>
      <w:r w:rsidRPr="00D31CC7">
        <w:rPr>
          <w:lang w:val="en-US"/>
        </w:rPr>
        <w:t>: Dimensions of the PCB</w:t>
      </w:r>
    </w:p>
    <w:p w14:paraId="61125C00" w14:textId="77777777" w:rsidR="002A5197" w:rsidRDefault="002A5197">
      <w:pPr>
        <w:rPr>
          <w:lang w:val="en-US"/>
        </w:rPr>
      </w:pPr>
      <w:r>
        <w:rPr>
          <w:lang w:val="en-US"/>
        </w:rPr>
        <w:br w:type="page"/>
      </w:r>
    </w:p>
    <w:p w14:paraId="18605E91" w14:textId="5B5AC55C" w:rsidR="002A5197" w:rsidRDefault="002A5197" w:rsidP="002A5197">
      <w:pPr>
        <w:pStyle w:val="berschrift1"/>
        <w:rPr>
          <w:lang w:val="en-US"/>
        </w:rPr>
      </w:pPr>
      <w:r>
        <w:rPr>
          <w:lang w:val="en-US"/>
        </w:rPr>
        <w:lastRenderedPageBreak/>
        <w:t>Connector Pinout</w:t>
      </w:r>
    </w:p>
    <w:p w14:paraId="44523E87" w14:textId="308F174A" w:rsidR="00E500F1" w:rsidRDefault="00E500F1" w:rsidP="00E500F1">
      <w:pPr>
        <w:rPr>
          <w:lang w:val="en-US"/>
        </w:rPr>
      </w:pPr>
      <w:r w:rsidRPr="00E500F1">
        <w:rPr>
          <w:lang w:val="en-US"/>
        </w:rPr>
        <w:t xml:space="preserve">J1: 2x13 box connector/pin header 2.54mm pitch. </w:t>
      </w:r>
    </w:p>
    <w:p w14:paraId="7C7D2F05" w14:textId="43BAC3C7" w:rsidR="00E500F1" w:rsidRPr="00E500F1" w:rsidRDefault="00E500F1" w:rsidP="00E500F1">
      <w:pPr>
        <w:rPr>
          <w:lang w:val="en-US"/>
        </w:rPr>
      </w:pPr>
      <w:r>
        <w:rPr>
          <w:lang w:val="en-US"/>
        </w:rPr>
        <w:t>J2: board edge connector (a structure on the PCB).</w:t>
      </w:r>
    </w:p>
    <w:tbl>
      <w:tblPr>
        <w:tblStyle w:val="Gitternetztabelle4Akzent1"/>
        <w:tblW w:w="6891" w:type="dxa"/>
        <w:tblLook w:val="0420" w:firstRow="1" w:lastRow="0" w:firstColumn="0" w:lastColumn="0" w:noHBand="0" w:noVBand="1"/>
      </w:tblPr>
      <w:tblGrid>
        <w:gridCol w:w="1129"/>
        <w:gridCol w:w="1567"/>
        <w:gridCol w:w="1497"/>
        <w:gridCol w:w="1898"/>
        <w:gridCol w:w="800"/>
      </w:tblGrid>
      <w:tr w:rsidR="00B002B5" w14:paraId="4BFEF3FB" w14:textId="4C9DE570" w:rsidTr="00B00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A71BB4F" w14:textId="3054077A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rPr>
                <w:lang w:val="en-US"/>
              </w:rPr>
              <w:t>1</w:t>
            </w:r>
          </w:p>
        </w:tc>
        <w:tc>
          <w:tcPr>
            <w:tcW w:w="1567" w:type="dxa"/>
          </w:tcPr>
          <w:p w14:paraId="47E324F6" w14:textId="1818599C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PET User Port</w:t>
            </w:r>
          </w:p>
        </w:tc>
        <w:tc>
          <w:tcPr>
            <w:tcW w:w="1497" w:type="dxa"/>
          </w:tcPr>
          <w:p w14:paraId="5DDD460C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C64 User Port</w:t>
            </w:r>
          </w:p>
        </w:tc>
        <w:tc>
          <w:tcPr>
            <w:tcW w:w="1898" w:type="dxa"/>
          </w:tcPr>
          <w:p w14:paraId="0CD516E6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VIC-20 User Port</w:t>
            </w:r>
          </w:p>
        </w:tc>
        <w:tc>
          <w:tcPr>
            <w:tcW w:w="800" w:type="dxa"/>
          </w:tcPr>
          <w:p w14:paraId="47BEFB9F" w14:textId="4861F1C4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rPr>
                <w:lang w:val="en-US"/>
              </w:rPr>
              <w:t>2</w:t>
            </w:r>
          </w:p>
        </w:tc>
      </w:tr>
      <w:tr w:rsidR="00B002B5" w14:paraId="60813AC4" w14:textId="7095ECBB" w:rsidTr="00B00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FF85BC0" w14:textId="2364D13F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7" w:type="dxa"/>
          </w:tcPr>
          <w:p w14:paraId="2BE89A9F" w14:textId="51DA4935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497" w:type="dxa"/>
          </w:tcPr>
          <w:p w14:paraId="7E7576C8" w14:textId="5E47DBA8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898" w:type="dxa"/>
          </w:tcPr>
          <w:p w14:paraId="7B5AE3D1" w14:textId="3C88A8C6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800" w:type="dxa"/>
          </w:tcPr>
          <w:p w14:paraId="7FF70DAD" w14:textId="7C509902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002B5" w14:paraId="3C18B944" w14:textId="3423C043" w:rsidTr="00B002B5">
        <w:tc>
          <w:tcPr>
            <w:tcW w:w="1129" w:type="dxa"/>
          </w:tcPr>
          <w:p w14:paraId="0E6FC689" w14:textId="6DBC2CB5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7" w:type="dxa"/>
          </w:tcPr>
          <w:p w14:paraId="34683109" w14:textId="3C9D6BE3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TVVIDEO</w:t>
            </w:r>
          </w:p>
        </w:tc>
        <w:tc>
          <w:tcPr>
            <w:tcW w:w="1497" w:type="dxa"/>
          </w:tcPr>
          <w:p w14:paraId="2A3775D2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  <w:tc>
          <w:tcPr>
            <w:tcW w:w="1898" w:type="dxa"/>
          </w:tcPr>
          <w:p w14:paraId="2CAFD00F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  <w:tc>
          <w:tcPr>
            <w:tcW w:w="800" w:type="dxa"/>
          </w:tcPr>
          <w:p w14:paraId="51AADE9B" w14:textId="3B0ADFD5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002B5" w14:paraId="6B4B444C" w14:textId="6C3C73D2" w:rsidTr="00B00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956ED81" w14:textId="670C1F40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7" w:type="dxa"/>
          </w:tcPr>
          <w:p w14:paraId="56AF7582" w14:textId="13AE3664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IEEESRQ</w:t>
            </w:r>
          </w:p>
        </w:tc>
        <w:tc>
          <w:tcPr>
            <w:tcW w:w="1497" w:type="dxa"/>
          </w:tcPr>
          <w:p w14:paraId="2A5BB023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\to(RESET)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898" w:type="dxa"/>
          </w:tcPr>
          <w:p w14:paraId="1A80FC45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\to(RESET)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800" w:type="dxa"/>
          </w:tcPr>
          <w:p w14:paraId="3C6190E1" w14:textId="2B39BCD5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002B5" w14:paraId="29FED40C" w14:textId="7C7A81B1" w:rsidTr="00B002B5">
        <w:tc>
          <w:tcPr>
            <w:tcW w:w="1129" w:type="dxa"/>
          </w:tcPr>
          <w:p w14:paraId="073DD895" w14:textId="5717D20F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7" w:type="dxa"/>
          </w:tcPr>
          <w:p w14:paraId="17D3741D" w14:textId="6E6A0C05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IEEEEOI</w:t>
            </w:r>
          </w:p>
        </w:tc>
        <w:tc>
          <w:tcPr>
            <w:tcW w:w="1497" w:type="dxa"/>
          </w:tcPr>
          <w:p w14:paraId="59DB24C8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CNT1</w:t>
            </w:r>
          </w:p>
        </w:tc>
        <w:tc>
          <w:tcPr>
            <w:tcW w:w="1898" w:type="dxa"/>
          </w:tcPr>
          <w:p w14:paraId="471EEBAA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JOY0/PA2</w:t>
            </w:r>
          </w:p>
        </w:tc>
        <w:tc>
          <w:tcPr>
            <w:tcW w:w="800" w:type="dxa"/>
          </w:tcPr>
          <w:p w14:paraId="421F37BA" w14:textId="610DF1AC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002B5" w14:paraId="7903657D" w14:textId="44B7A792" w:rsidTr="00B00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A24CC86" w14:textId="47E2744C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7" w:type="dxa"/>
          </w:tcPr>
          <w:p w14:paraId="6005A1D7" w14:textId="66C61EED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\to(DIAGSENSE)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497" w:type="dxa"/>
          </w:tcPr>
          <w:p w14:paraId="59B1854E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SP1</w:t>
            </w:r>
          </w:p>
        </w:tc>
        <w:tc>
          <w:tcPr>
            <w:tcW w:w="1898" w:type="dxa"/>
          </w:tcPr>
          <w:p w14:paraId="0A53E286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JOY1/PA3</w:t>
            </w:r>
          </w:p>
        </w:tc>
        <w:tc>
          <w:tcPr>
            <w:tcW w:w="800" w:type="dxa"/>
          </w:tcPr>
          <w:p w14:paraId="017E28B6" w14:textId="6EFD3976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002B5" w14:paraId="1FD2DE0E" w14:textId="41CB7294" w:rsidTr="00B002B5">
        <w:tc>
          <w:tcPr>
            <w:tcW w:w="1129" w:type="dxa"/>
          </w:tcPr>
          <w:p w14:paraId="4E9DC57B" w14:textId="55946232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67" w:type="dxa"/>
          </w:tcPr>
          <w:p w14:paraId="09ABCBC0" w14:textId="065D2526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TPREAD2</w:t>
            </w:r>
          </w:p>
        </w:tc>
        <w:tc>
          <w:tcPr>
            <w:tcW w:w="1497" w:type="dxa"/>
          </w:tcPr>
          <w:p w14:paraId="04F76290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CNT2</w:t>
            </w:r>
          </w:p>
        </w:tc>
        <w:tc>
          <w:tcPr>
            <w:tcW w:w="1898" w:type="dxa"/>
          </w:tcPr>
          <w:p w14:paraId="218CDDF8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JOY2/PA4</w:t>
            </w:r>
          </w:p>
        </w:tc>
        <w:tc>
          <w:tcPr>
            <w:tcW w:w="800" w:type="dxa"/>
          </w:tcPr>
          <w:p w14:paraId="0F3755C4" w14:textId="039245E1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002B5" w14:paraId="19A91845" w14:textId="12302B9B" w:rsidTr="00B00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48DAE2B9" w14:textId="38880928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67" w:type="dxa"/>
          </w:tcPr>
          <w:p w14:paraId="6F6602CA" w14:textId="0B794B59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TPWRITE</w:t>
            </w:r>
          </w:p>
        </w:tc>
        <w:tc>
          <w:tcPr>
            <w:tcW w:w="1497" w:type="dxa"/>
          </w:tcPr>
          <w:p w14:paraId="2AD8ED2C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SP2</w:t>
            </w:r>
          </w:p>
        </w:tc>
        <w:tc>
          <w:tcPr>
            <w:tcW w:w="1898" w:type="dxa"/>
          </w:tcPr>
          <w:p w14:paraId="5F0F75C4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LIGHT PEN/PA5</w:t>
            </w:r>
          </w:p>
        </w:tc>
        <w:tc>
          <w:tcPr>
            <w:tcW w:w="800" w:type="dxa"/>
          </w:tcPr>
          <w:p w14:paraId="70569FFB" w14:textId="1D8F6C55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002B5" w14:paraId="072FF41E" w14:textId="3B976E6E" w:rsidTr="00B002B5">
        <w:tc>
          <w:tcPr>
            <w:tcW w:w="1129" w:type="dxa"/>
          </w:tcPr>
          <w:p w14:paraId="69F74FA8" w14:textId="55D41A13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67" w:type="dxa"/>
          </w:tcPr>
          <w:p w14:paraId="42332346" w14:textId="5452C1B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TPREAD1</w:t>
            </w:r>
          </w:p>
        </w:tc>
        <w:tc>
          <w:tcPr>
            <w:tcW w:w="1497" w:type="dxa"/>
          </w:tcPr>
          <w:p w14:paraId="3EFB1B73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\to(PC2)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898" w:type="dxa"/>
          </w:tcPr>
          <w:p w14:paraId="4258DE53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CASSETTE SWITCH/PA6</w:t>
            </w:r>
          </w:p>
        </w:tc>
        <w:tc>
          <w:tcPr>
            <w:tcW w:w="800" w:type="dxa"/>
          </w:tcPr>
          <w:p w14:paraId="48CDC0BA" w14:textId="223BB712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002B5" w14:paraId="0E6EADE5" w14:textId="76B252F8" w:rsidTr="00B00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B5BD864" w14:textId="44F91CE0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67" w:type="dxa"/>
          </w:tcPr>
          <w:p w14:paraId="14DBDAB3" w14:textId="419A7B2F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TVVERT</w:t>
            </w:r>
          </w:p>
        </w:tc>
        <w:tc>
          <w:tcPr>
            <w:tcW w:w="1497" w:type="dxa"/>
          </w:tcPr>
          <w:p w14:paraId="2B88AEB4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ATN IN</w:t>
            </w:r>
          </w:p>
        </w:tc>
        <w:tc>
          <w:tcPr>
            <w:tcW w:w="1898" w:type="dxa"/>
          </w:tcPr>
          <w:p w14:paraId="35A2F2D4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ATN IN</w:t>
            </w:r>
          </w:p>
        </w:tc>
        <w:tc>
          <w:tcPr>
            <w:tcW w:w="800" w:type="dxa"/>
          </w:tcPr>
          <w:p w14:paraId="56C8CA5F" w14:textId="67EAFE3C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002B5" w14:paraId="1BD5C011" w14:textId="75FA0F44" w:rsidTr="00B002B5">
        <w:tc>
          <w:tcPr>
            <w:tcW w:w="1129" w:type="dxa"/>
          </w:tcPr>
          <w:p w14:paraId="49D5DEC8" w14:textId="23D58C4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567" w:type="dxa"/>
          </w:tcPr>
          <w:p w14:paraId="122A098A" w14:textId="375BA0B3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TVHOR</w:t>
            </w:r>
          </w:p>
        </w:tc>
        <w:tc>
          <w:tcPr>
            <w:tcW w:w="1497" w:type="dxa"/>
          </w:tcPr>
          <w:p w14:paraId="6EA970D2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  <w:proofErr w:type="gramStart"/>
            <w:r>
              <w:rPr>
                <w:lang w:val="en-US"/>
              </w:rPr>
              <w:t>VAC(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8" w:type="dxa"/>
          </w:tcPr>
          <w:p w14:paraId="755A2C62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  <w:proofErr w:type="gramStart"/>
            <w:r>
              <w:rPr>
                <w:lang w:val="en-US"/>
              </w:rPr>
              <w:t>VAC(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800" w:type="dxa"/>
          </w:tcPr>
          <w:p w14:paraId="13EED8FA" w14:textId="3D2835B0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002B5" w14:paraId="5FCBDD02" w14:textId="51F13ACA" w:rsidTr="00B00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47D73E0" w14:textId="52733D88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567" w:type="dxa"/>
          </w:tcPr>
          <w:p w14:paraId="1E3888D9" w14:textId="58D12B14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\to(GRAPHIC)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497" w:type="dxa"/>
          </w:tcPr>
          <w:p w14:paraId="233E5EBB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  <w:proofErr w:type="gramStart"/>
            <w:r>
              <w:rPr>
                <w:lang w:val="en-US"/>
              </w:rPr>
              <w:t>VAC(</w:t>
            </w:r>
            <w:proofErr w:type="gramEnd"/>
            <w:r>
              <w:rPr>
                <w:lang w:val="en-US"/>
              </w:rPr>
              <w:t>2)</w:t>
            </w:r>
          </w:p>
        </w:tc>
        <w:tc>
          <w:tcPr>
            <w:tcW w:w="1898" w:type="dxa"/>
          </w:tcPr>
          <w:p w14:paraId="2AC4EEB2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  <w:proofErr w:type="gramStart"/>
            <w:r>
              <w:rPr>
                <w:lang w:val="en-US"/>
              </w:rPr>
              <w:t>VAC(</w:t>
            </w:r>
            <w:proofErr w:type="gramEnd"/>
            <w:r>
              <w:rPr>
                <w:lang w:val="en-US"/>
              </w:rPr>
              <w:t>2)</w:t>
            </w:r>
          </w:p>
        </w:tc>
        <w:tc>
          <w:tcPr>
            <w:tcW w:w="800" w:type="dxa"/>
          </w:tcPr>
          <w:p w14:paraId="1430BC67" w14:textId="4AA07E5F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B002B5" w14:paraId="4FC0B083" w14:textId="17582970" w:rsidTr="00B002B5">
        <w:tc>
          <w:tcPr>
            <w:tcW w:w="1129" w:type="dxa"/>
          </w:tcPr>
          <w:p w14:paraId="244ACAD7" w14:textId="2A0C7E06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23, 25</w:t>
            </w:r>
          </w:p>
        </w:tc>
        <w:tc>
          <w:tcPr>
            <w:tcW w:w="1567" w:type="dxa"/>
          </w:tcPr>
          <w:p w14:paraId="02BD91B3" w14:textId="3EE2D43A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497" w:type="dxa"/>
          </w:tcPr>
          <w:p w14:paraId="20A84903" w14:textId="164A2409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898" w:type="dxa"/>
          </w:tcPr>
          <w:p w14:paraId="7305CB55" w14:textId="2260644B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800" w:type="dxa"/>
          </w:tcPr>
          <w:p w14:paraId="3C4384B0" w14:textId="0A1CEFC3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B002B5" w14:paraId="04E635FA" w14:textId="594C1BCC" w:rsidTr="00B00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1C69814" w14:textId="3C4B6A12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7" w:type="dxa"/>
          </w:tcPr>
          <w:p w14:paraId="798E3F4F" w14:textId="0CC791C4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497" w:type="dxa"/>
          </w:tcPr>
          <w:p w14:paraId="18BB89A3" w14:textId="28B4BECF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898" w:type="dxa"/>
          </w:tcPr>
          <w:p w14:paraId="6D9BEC82" w14:textId="0CC22896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800" w:type="dxa"/>
          </w:tcPr>
          <w:p w14:paraId="71AA2DB4" w14:textId="1326B8E0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B002B5" w14:paraId="5A2AF049" w14:textId="5D4CF0AA" w:rsidTr="00B002B5">
        <w:tc>
          <w:tcPr>
            <w:tcW w:w="1129" w:type="dxa"/>
          </w:tcPr>
          <w:p w14:paraId="41BE720E" w14:textId="34310FBA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7" w:type="dxa"/>
          </w:tcPr>
          <w:p w14:paraId="461803AC" w14:textId="7A97514F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CA1</w:t>
            </w:r>
          </w:p>
        </w:tc>
        <w:tc>
          <w:tcPr>
            <w:tcW w:w="1497" w:type="dxa"/>
          </w:tcPr>
          <w:p w14:paraId="32A26BF5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\to(FLAG2)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898" w:type="dxa"/>
          </w:tcPr>
          <w:p w14:paraId="1C145ED6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CB1</w:t>
            </w:r>
          </w:p>
        </w:tc>
        <w:tc>
          <w:tcPr>
            <w:tcW w:w="800" w:type="dxa"/>
          </w:tcPr>
          <w:p w14:paraId="5881907D" w14:textId="4F8F2338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B002B5" w14:paraId="02E2E13B" w14:textId="4861A617" w:rsidTr="00B00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D6CCB14" w14:textId="59352E95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7" w:type="dxa"/>
          </w:tcPr>
          <w:p w14:paraId="0C648D48" w14:textId="06B4E7C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PA0</w:t>
            </w:r>
          </w:p>
        </w:tc>
        <w:tc>
          <w:tcPr>
            <w:tcW w:w="1497" w:type="dxa"/>
          </w:tcPr>
          <w:p w14:paraId="1C831148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PB0</w:t>
            </w:r>
          </w:p>
        </w:tc>
        <w:tc>
          <w:tcPr>
            <w:tcW w:w="1898" w:type="dxa"/>
          </w:tcPr>
          <w:p w14:paraId="6B3AAC94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PB0</w:t>
            </w:r>
          </w:p>
        </w:tc>
        <w:tc>
          <w:tcPr>
            <w:tcW w:w="800" w:type="dxa"/>
          </w:tcPr>
          <w:p w14:paraId="3A9DBB16" w14:textId="4146FDE0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B002B5" w14:paraId="56BEE06B" w14:textId="1EFD5ECF" w:rsidTr="00B002B5">
        <w:tc>
          <w:tcPr>
            <w:tcW w:w="1129" w:type="dxa"/>
          </w:tcPr>
          <w:p w14:paraId="7F7AA5B4" w14:textId="6848E610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67" w:type="dxa"/>
          </w:tcPr>
          <w:p w14:paraId="4776AA8D" w14:textId="73093D1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PA1</w:t>
            </w:r>
          </w:p>
        </w:tc>
        <w:tc>
          <w:tcPr>
            <w:tcW w:w="1497" w:type="dxa"/>
          </w:tcPr>
          <w:p w14:paraId="10E94E62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PB1</w:t>
            </w:r>
          </w:p>
        </w:tc>
        <w:tc>
          <w:tcPr>
            <w:tcW w:w="1898" w:type="dxa"/>
          </w:tcPr>
          <w:p w14:paraId="6170B721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PB1</w:t>
            </w:r>
          </w:p>
        </w:tc>
        <w:tc>
          <w:tcPr>
            <w:tcW w:w="800" w:type="dxa"/>
          </w:tcPr>
          <w:p w14:paraId="532FC3E5" w14:textId="5B864EBE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002B5" w14:paraId="4936A673" w14:textId="7CF82127" w:rsidTr="00B00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26BB81F" w14:textId="4FAEEF25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67" w:type="dxa"/>
          </w:tcPr>
          <w:p w14:paraId="67FC946E" w14:textId="0923652F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PA2</w:t>
            </w:r>
          </w:p>
        </w:tc>
        <w:tc>
          <w:tcPr>
            <w:tcW w:w="1497" w:type="dxa"/>
          </w:tcPr>
          <w:p w14:paraId="5D80B70D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PB2</w:t>
            </w:r>
          </w:p>
        </w:tc>
        <w:tc>
          <w:tcPr>
            <w:tcW w:w="1898" w:type="dxa"/>
          </w:tcPr>
          <w:p w14:paraId="2DFB61F0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PB2</w:t>
            </w:r>
          </w:p>
        </w:tc>
        <w:tc>
          <w:tcPr>
            <w:tcW w:w="800" w:type="dxa"/>
          </w:tcPr>
          <w:p w14:paraId="0E0F274E" w14:textId="4A87BD18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B002B5" w14:paraId="71B6ED55" w14:textId="2C51E254" w:rsidTr="00B002B5">
        <w:tc>
          <w:tcPr>
            <w:tcW w:w="1129" w:type="dxa"/>
          </w:tcPr>
          <w:p w14:paraId="5C868B13" w14:textId="05193789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67" w:type="dxa"/>
          </w:tcPr>
          <w:p w14:paraId="1B6CCD26" w14:textId="09B4DC33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PA3</w:t>
            </w:r>
          </w:p>
        </w:tc>
        <w:tc>
          <w:tcPr>
            <w:tcW w:w="1497" w:type="dxa"/>
          </w:tcPr>
          <w:p w14:paraId="7DDA3BAC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PB3</w:t>
            </w:r>
          </w:p>
        </w:tc>
        <w:tc>
          <w:tcPr>
            <w:tcW w:w="1898" w:type="dxa"/>
          </w:tcPr>
          <w:p w14:paraId="38304127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PB3</w:t>
            </w:r>
          </w:p>
        </w:tc>
        <w:tc>
          <w:tcPr>
            <w:tcW w:w="800" w:type="dxa"/>
          </w:tcPr>
          <w:p w14:paraId="626AEA41" w14:textId="546E150A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B002B5" w14:paraId="36E24300" w14:textId="14D25CA0" w:rsidTr="00B00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7AFC7F9" w14:textId="3374351F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67" w:type="dxa"/>
          </w:tcPr>
          <w:p w14:paraId="696AAAEA" w14:textId="3F891090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PA4</w:t>
            </w:r>
          </w:p>
        </w:tc>
        <w:tc>
          <w:tcPr>
            <w:tcW w:w="1497" w:type="dxa"/>
          </w:tcPr>
          <w:p w14:paraId="764487F4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PB4</w:t>
            </w:r>
          </w:p>
        </w:tc>
        <w:tc>
          <w:tcPr>
            <w:tcW w:w="1898" w:type="dxa"/>
          </w:tcPr>
          <w:p w14:paraId="3E208E48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PB4</w:t>
            </w:r>
          </w:p>
        </w:tc>
        <w:tc>
          <w:tcPr>
            <w:tcW w:w="800" w:type="dxa"/>
          </w:tcPr>
          <w:p w14:paraId="1811C193" w14:textId="1E29F9E0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B002B5" w14:paraId="2AAE2D44" w14:textId="36E43BF8" w:rsidTr="00B002B5">
        <w:tc>
          <w:tcPr>
            <w:tcW w:w="1129" w:type="dxa"/>
          </w:tcPr>
          <w:p w14:paraId="287E3F49" w14:textId="0C26C280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67" w:type="dxa"/>
          </w:tcPr>
          <w:p w14:paraId="7587E3A9" w14:textId="14E64065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PA5</w:t>
            </w:r>
          </w:p>
        </w:tc>
        <w:tc>
          <w:tcPr>
            <w:tcW w:w="1497" w:type="dxa"/>
          </w:tcPr>
          <w:p w14:paraId="1C6B66C8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PB5</w:t>
            </w:r>
          </w:p>
        </w:tc>
        <w:tc>
          <w:tcPr>
            <w:tcW w:w="1898" w:type="dxa"/>
          </w:tcPr>
          <w:p w14:paraId="5F52C96A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PB5</w:t>
            </w:r>
          </w:p>
        </w:tc>
        <w:tc>
          <w:tcPr>
            <w:tcW w:w="800" w:type="dxa"/>
          </w:tcPr>
          <w:p w14:paraId="1EAD6639" w14:textId="4B63C6AA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B002B5" w14:paraId="1CC52FA2" w14:textId="03DA4BAB" w:rsidTr="00B00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652CE28" w14:textId="460072FB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67" w:type="dxa"/>
          </w:tcPr>
          <w:p w14:paraId="092D91BC" w14:textId="403AD068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PA6</w:t>
            </w:r>
          </w:p>
        </w:tc>
        <w:tc>
          <w:tcPr>
            <w:tcW w:w="1497" w:type="dxa"/>
          </w:tcPr>
          <w:p w14:paraId="1258D4F3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PB6</w:t>
            </w:r>
          </w:p>
        </w:tc>
        <w:tc>
          <w:tcPr>
            <w:tcW w:w="1898" w:type="dxa"/>
          </w:tcPr>
          <w:p w14:paraId="74EE2665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PB6</w:t>
            </w:r>
          </w:p>
        </w:tc>
        <w:tc>
          <w:tcPr>
            <w:tcW w:w="800" w:type="dxa"/>
          </w:tcPr>
          <w:p w14:paraId="5046D828" w14:textId="4DC93BC0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B002B5" w14:paraId="11CAADB2" w14:textId="4C739146" w:rsidTr="00B002B5">
        <w:tc>
          <w:tcPr>
            <w:tcW w:w="1129" w:type="dxa"/>
          </w:tcPr>
          <w:p w14:paraId="7F21D35A" w14:textId="1A47CFCB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67" w:type="dxa"/>
          </w:tcPr>
          <w:p w14:paraId="31E98D04" w14:textId="38E3AF16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PA7</w:t>
            </w:r>
          </w:p>
        </w:tc>
        <w:tc>
          <w:tcPr>
            <w:tcW w:w="1497" w:type="dxa"/>
          </w:tcPr>
          <w:p w14:paraId="3A18FDDF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PB7</w:t>
            </w:r>
          </w:p>
        </w:tc>
        <w:tc>
          <w:tcPr>
            <w:tcW w:w="1898" w:type="dxa"/>
          </w:tcPr>
          <w:p w14:paraId="6BD039D6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PB7</w:t>
            </w:r>
          </w:p>
        </w:tc>
        <w:tc>
          <w:tcPr>
            <w:tcW w:w="800" w:type="dxa"/>
          </w:tcPr>
          <w:p w14:paraId="39A8235B" w14:textId="3C062658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B002B5" w14:paraId="3B70974E" w14:textId="6F403404" w:rsidTr="00B00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8AEAA56" w14:textId="4FFB5299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567" w:type="dxa"/>
          </w:tcPr>
          <w:p w14:paraId="010FE280" w14:textId="291DD973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CB2</w:t>
            </w:r>
          </w:p>
        </w:tc>
        <w:tc>
          <w:tcPr>
            <w:tcW w:w="1497" w:type="dxa"/>
          </w:tcPr>
          <w:p w14:paraId="5CE469FC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PA2</w:t>
            </w:r>
          </w:p>
        </w:tc>
        <w:tc>
          <w:tcPr>
            <w:tcW w:w="1898" w:type="dxa"/>
          </w:tcPr>
          <w:p w14:paraId="41C2DB43" w14:textId="77777777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CB2</w:t>
            </w:r>
          </w:p>
        </w:tc>
        <w:tc>
          <w:tcPr>
            <w:tcW w:w="800" w:type="dxa"/>
          </w:tcPr>
          <w:p w14:paraId="67B47D58" w14:textId="52F9BF88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002B5" w14:paraId="1944F502" w14:textId="7BB6D485" w:rsidTr="00B002B5">
        <w:tc>
          <w:tcPr>
            <w:tcW w:w="1129" w:type="dxa"/>
          </w:tcPr>
          <w:p w14:paraId="6DF25342" w14:textId="779C85BB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24, 26</w:t>
            </w:r>
          </w:p>
        </w:tc>
        <w:tc>
          <w:tcPr>
            <w:tcW w:w="1567" w:type="dxa"/>
          </w:tcPr>
          <w:p w14:paraId="0B0504E7" w14:textId="0C8CC3AE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497" w:type="dxa"/>
          </w:tcPr>
          <w:p w14:paraId="596CF765" w14:textId="420A3CF3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898" w:type="dxa"/>
          </w:tcPr>
          <w:p w14:paraId="445BC65E" w14:textId="285C8D9F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800" w:type="dxa"/>
          </w:tcPr>
          <w:p w14:paraId="42B6C3B3" w14:textId="52359BC6" w:rsidR="00B002B5" w:rsidRDefault="00B002B5" w:rsidP="00B002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14:paraId="7809460F" w14:textId="77777777" w:rsidR="00D31CC7" w:rsidRDefault="00D31CC7" w:rsidP="00D31CC7">
      <w:pPr>
        <w:jc w:val="both"/>
        <w:rPr>
          <w:lang w:val="en-US"/>
        </w:rPr>
      </w:pPr>
    </w:p>
    <w:p w14:paraId="16D19A53" w14:textId="77777777" w:rsidR="002A5197" w:rsidRDefault="002A5197" w:rsidP="002A5197">
      <w:pPr>
        <w:pStyle w:val="berschrift1"/>
        <w:rPr>
          <w:lang w:val="en-US"/>
        </w:rPr>
      </w:pPr>
      <w:r>
        <w:rPr>
          <w:lang w:val="en-US"/>
        </w:rPr>
        <w:t>Revision History</w:t>
      </w:r>
    </w:p>
    <w:p w14:paraId="021A12C9" w14:textId="77777777" w:rsidR="002A5197" w:rsidRDefault="002A5197" w:rsidP="002A5197">
      <w:pPr>
        <w:pStyle w:val="berschrift2"/>
        <w:rPr>
          <w:lang w:val="en-US"/>
        </w:rPr>
      </w:pPr>
      <w:r>
        <w:rPr>
          <w:lang w:val="en-US"/>
        </w:rPr>
        <w:t>Rev. 0</w:t>
      </w:r>
    </w:p>
    <w:p w14:paraId="3D4F5813" w14:textId="77777777" w:rsidR="002A5197" w:rsidRPr="002A5197" w:rsidRDefault="002A5197" w:rsidP="002A51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</w:t>
      </w:r>
    </w:p>
    <w:sectPr w:rsidR="002A5197" w:rsidRPr="002A5197" w:rsidSect="00682DA0"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782FE" w14:textId="77777777" w:rsidR="00682DA0" w:rsidRDefault="00682DA0" w:rsidP="004207BD">
      <w:pPr>
        <w:spacing w:after="0" w:line="240" w:lineRule="auto"/>
      </w:pPr>
      <w:r>
        <w:separator/>
      </w:r>
    </w:p>
  </w:endnote>
  <w:endnote w:type="continuationSeparator" w:id="0">
    <w:p w14:paraId="0C782E95" w14:textId="77777777" w:rsidR="00682DA0" w:rsidRDefault="00682DA0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E4A0" w14:textId="32F635F7" w:rsidR="004207BD" w:rsidRPr="00682DA0" w:rsidRDefault="00AE432D">
    <w:pPr>
      <w:pStyle w:val="Fuzeile"/>
      <w:rPr>
        <w:lang w:val="en-US"/>
      </w:rPr>
    </w:pPr>
    <w:r w:rsidRPr="00682DA0">
      <w:rPr>
        <w:noProof/>
        <w:lang w:val="en-US"/>
      </w:rPr>
      <w:fldChar w:fldCharType="begin"/>
    </w:r>
    <w:r w:rsidRPr="00682DA0">
      <w:rPr>
        <w:noProof/>
        <w:lang w:val="en-US"/>
      </w:rPr>
      <w:instrText xml:space="preserve"> FILENAME \* MERGEFORMAT </w:instrText>
    </w:r>
    <w:r w:rsidRPr="00682DA0">
      <w:rPr>
        <w:noProof/>
        <w:lang w:val="en-US"/>
      </w:rPr>
      <w:fldChar w:fldCharType="separate"/>
    </w:r>
    <w:r w:rsidR="003A470B">
      <w:rPr>
        <w:noProof/>
        <w:lang w:val="en-US"/>
      </w:rPr>
      <w:t>CPB_UPOut_ModD.docx</w:t>
    </w:r>
    <w:r w:rsidRPr="00682DA0">
      <w:rPr>
        <w:noProof/>
        <w:lang w:val="en-US"/>
      </w:rPr>
      <w:fldChar w:fldCharType="end"/>
    </w:r>
    <w:r w:rsidR="004207BD" w:rsidRPr="00682DA0">
      <w:rPr>
        <w:lang w:val="en-US"/>
      </w:rPr>
      <w:tab/>
    </w:r>
    <w:r w:rsidR="004207BD" w:rsidRPr="00682DA0">
      <w:rPr>
        <w:lang w:val="en-US"/>
      </w:rPr>
      <w:ptab w:relativeTo="margin" w:alignment="right" w:leader="none"/>
    </w:r>
    <w:r w:rsidR="006477E2" w:rsidRPr="00682DA0">
      <w:rPr>
        <w:lang w:val="en-US"/>
      </w:rPr>
      <w:fldChar w:fldCharType="begin"/>
    </w:r>
    <w:r w:rsidR="006477E2" w:rsidRPr="00682DA0">
      <w:rPr>
        <w:lang w:val="en-US"/>
      </w:rPr>
      <w:instrText xml:space="preserve"> TIME \@ "dd.MM.yyyy HH:mm" </w:instrText>
    </w:r>
    <w:r w:rsidR="006477E2" w:rsidRPr="00682DA0">
      <w:rPr>
        <w:lang w:val="en-US"/>
      </w:rPr>
      <w:fldChar w:fldCharType="separate"/>
    </w:r>
    <w:r w:rsidR="003A470B">
      <w:rPr>
        <w:noProof/>
        <w:lang w:val="en-US"/>
      </w:rPr>
      <w:t>14.11.2022 11:45</w:t>
    </w:r>
    <w:r w:rsidR="006477E2" w:rsidRPr="00682DA0">
      <w:rPr>
        <w:lang w:val="en-US"/>
      </w:rPr>
      <w:fldChar w:fldCharType="end"/>
    </w:r>
  </w:p>
  <w:p w14:paraId="2198CDE1" w14:textId="67AC2286" w:rsidR="004207BD" w:rsidRPr="00682DA0" w:rsidRDefault="0001054C">
    <w:pPr>
      <w:pStyle w:val="Fuzeile"/>
      <w:rPr>
        <w:lang w:val="en-US"/>
      </w:rPr>
    </w:pPr>
    <w:r w:rsidRPr="00682DA0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682DA0">
          <w:rPr>
            <w:lang w:val="en-US"/>
          </w:rPr>
          <w:t>Sven Petersen</w:t>
        </w:r>
      </w:sdtContent>
    </w:sdt>
    <w:r w:rsidR="007C0EBE" w:rsidRPr="00682DA0">
      <w:rPr>
        <w:lang w:val="en-US"/>
      </w:rPr>
      <w:tab/>
    </w:r>
    <w:r w:rsidRPr="00682DA0">
      <w:rPr>
        <w:lang w:val="en-US"/>
      </w:rPr>
      <w:t>Page</w:t>
    </w:r>
    <w:r w:rsidR="007C0EBE" w:rsidRPr="00682DA0">
      <w:rPr>
        <w:lang w:val="en-US"/>
      </w:rPr>
      <w:t xml:space="preserve"> </w:t>
    </w:r>
    <w:r w:rsidR="007C0EBE" w:rsidRPr="00682DA0">
      <w:rPr>
        <w:rStyle w:val="Seitenzahl"/>
        <w:lang w:val="en-US"/>
      </w:rPr>
      <w:fldChar w:fldCharType="begin"/>
    </w:r>
    <w:r w:rsidR="007C0EBE" w:rsidRPr="00682DA0">
      <w:rPr>
        <w:rStyle w:val="Seitenzahl"/>
        <w:lang w:val="en-US"/>
      </w:rPr>
      <w:instrText xml:space="preserve"> PAGE </w:instrText>
    </w:r>
    <w:r w:rsidR="007C0EBE" w:rsidRPr="00682DA0">
      <w:rPr>
        <w:rStyle w:val="Seitenzahl"/>
        <w:lang w:val="en-US"/>
      </w:rPr>
      <w:fldChar w:fldCharType="separate"/>
    </w:r>
    <w:r w:rsidR="00D4127D" w:rsidRPr="00682DA0">
      <w:rPr>
        <w:rStyle w:val="Seitenzahl"/>
        <w:noProof/>
        <w:lang w:val="en-US"/>
      </w:rPr>
      <w:t>2</w:t>
    </w:r>
    <w:r w:rsidR="007C0EBE" w:rsidRPr="00682DA0">
      <w:rPr>
        <w:rStyle w:val="Seitenzahl"/>
        <w:lang w:val="en-US"/>
      </w:rPr>
      <w:fldChar w:fldCharType="end"/>
    </w:r>
    <w:r w:rsidR="007C0EBE" w:rsidRPr="00682DA0">
      <w:rPr>
        <w:rStyle w:val="Seitenzahl"/>
        <w:lang w:val="en-US"/>
      </w:rPr>
      <w:t xml:space="preserve"> </w:t>
    </w:r>
    <w:r w:rsidRPr="00682DA0">
      <w:rPr>
        <w:rStyle w:val="Seitenzahl"/>
        <w:lang w:val="en-US"/>
      </w:rPr>
      <w:t>of</w:t>
    </w:r>
    <w:r w:rsidR="007C0EBE" w:rsidRPr="00682DA0">
      <w:rPr>
        <w:rStyle w:val="Seitenzahl"/>
        <w:lang w:val="en-US"/>
      </w:rPr>
      <w:t xml:space="preserve"> </w:t>
    </w:r>
    <w:r w:rsidR="007C0EBE" w:rsidRPr="00682DA0">
      <w:rPr>
        <w:rStyle w:val="Seitenzahl"/>
        <w:lang w:val="en-US"/>
      </w:rPr>
      <w:fldChar w:fldCharType="begin"/>
    </w:r>
    <w:r w:rsidR="007C0EBE" w:rsidRPr="00682DA0">
      <w:rPr>
        <w:rStyle w:val="Seitenzahl"/>
        <w:lang w:val="en-US"/>
      </w:rPr>
      <w:instrText xml:space="preserve"> NUMPAGES </w:instrText>
    </w:r>
    <w:r w:rsidR="007C0EBE" w:rsidRPr="00682DA0">
      <w:rPr>
        <w:rStyle w:val="Seitenzahl"/>
        <w:lang w:val="en-US"/>
      </w:rPr>
      <w:fldChar w:fldCharType="separate"/>
    </w:r>
    <w:r w:rsidR="00D4127D" w:rsidRPr="00682DA0">
      <w:rPr>
        <w:rStyle w:val="Seitenzahl"/>
        <w:noProof/>
        <w:lang w:val="en-US"/>
      </w:rPr>
      <w:t>2</w:t>
    </w:r>
    <w:r w:rsidR="007C0EBE" w:rsidRPr="00682DA0">
      <w:rPr>
        <w:rStyle w:val="Seitenzahl"/>
        <w:lang w:val="en-US"/>
      </w:rPr>
      <w:fldChar w:fldCharType="end"/>
    </w:r>
    <w:r w:rsidR="007C0EBE" w:rsidRPr="00682DA0">
      <w:rPr>
        <w:rStyle w:val="Seitenzahl"/>
        <w:lang w:val="en-US"/>
      </w:rPr>
      <w:tab/>
      <w:t>Do</w:t>
    </w:r>
    <w:r w:rsidRPr="00682DA0">
      <w:rPr>
        <w:rStyle w:val="Seitenzahl"/>
        <w:lang w:val="en-US"/>
      </w:rPr>
      <w:t>c</w:t>
    </w:r>
    <w:r w:rsidR="006477E2" w:rsidRPr="00682DA0">
      <w:rPr>
        <w:rStyle w:val="Seitenzahl"/>
        <w:lang w:val="en-US"/>
      </w:rPr>
      <w:t>.</w:t>
    </w:r>
    <w:r w:rsidR="007C0EBE" w:rsidRPr="00682DA0">
      <w:rPr>
        <w:rStyle w:val="Seitenzahl"/>
        <w:lang w:val="en-US"/>
      </w:rPr>
      <w:t>-N</w:t>
    </w:r>
    <w:r w:rsidRPr="00682DA0">
      <w:rPr>
        <w:rStyle w:val="Seitenzahl"/>
        <w:lang w:val="en-US"/>
      </w:rPr>
      <w:t>o</w:t>
    </w:r>
    <w:r w:rsidR="007C0EBE" w:rsidRPr="00682DA0">
      <w:rPr>
        <w:rStyle w:val="Seitenzahl"/>
        <w:lang w:val="en-US"/>
      </w:rPr>
      <w:t xml:space="preserve">.: </w:t>
    </w:r>
    <w:r w:rsidR="00682DA0" w:rsidRPr="00682DA0">
      <w:rPr>
        <w:rStyle w:val="Seitenzahl"/>
        <w:lang w:val="en-US"/>
      </w:rPr>
      <w:t>20</w:t>
    </w:r>
    <w:r w:rsidR="00B002B5">
      <w:rPr>
        <w:rStyle w:val="Seitenzahl"/>
        <w:lang w:val="en-US"/>
      </w:rPr>
      <w:t>2</w:t>
    </w:r>
    <w:r w:rsidR="007C0EBE" w:rsidRPr="00682DA0">
      <w:rPr>
        <w:rStyle w:val="Seitenzahl"/>
        <w:lang w:val="en-US"/>
      </w:rPr>
      <w:t>-</w:t>
    </w:r>
    <w:r w:rsidRPr="00682DA0">
      <w:rPr>
        <w:rStyle w:val="Seitenzahl"/>
        <w:lang w:val="en-US"/>
      </w:rPr>
      <w:t>6</w:t>
    </w:r>
    <w:r w:rsidR="007C0EBE" w:rsidRPr="00682DA0">
      <w:rPr>
        <w:rStyle w:val="Seitenzahl"/>
        <w:lang w:val="en-US"/>
      </w:rPr>
      <w:t>-0</w:t>
    </w:r>
    <w:r w:rsidR="00682DA0" w:rsidRPr="00682DA0">
      <w:rPr>
        <w:rStyle w:val="Seitenzahl"/>
        <w:lang w:val="en-US"/>
      </w:rPr>
      <w:t>1</w:t>
    </w:r>
    <w:r w:rsidR="007C0EBE" w:rsidRPr="00682DA0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BEEB4" w14:textId="7DE38E14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3A470B">
      <w:rPr>
        <w:noProof/>
        <w:sz w:val="20"/>
        <w:szCs w:val="20"/>
      </w:rPr>
      <w:t>CPB_UPOut_ModD.docx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3A470B">
      <w:rPr>
        <w:noProof/>
        <w:sz w:val="20"/>
        <w:szCs w:val="20"/>
      </w:rPr>
      <w:t>14.11.2022 11:45</w:t>
    </w:r>
    <w:r w:rsidR="00971548" w:rsidRPr="00A930FC">
      <w:rPr>
        <w:sz w:val="20"/>
        <w:szCs w:val="20"/>
      </w:rPr>
      <w:fldChar w:fldCharType="end"/>
    </w:r>
  </w:p>
  <w:p w14:paraId="22F1306E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A03E2" w14:textId="77777777" w:rsidR="00682DA0" w:rsidRDefault="00682DA0" w:rsidP="004207BD">
      <w:pPr>
        <w:spacing w:after="0" w:line="240" w:lineRule="auto"/>
      </w:pPr>
      <w:r>
        <w:separator/>
      </w:r>
    </w:p>
  </w:footnote>
  <w:footnote w:type="continuationSeparator" w:id="0">
    <w:p w14:paraId="0F5BF809" w14:textId="77777777" w:rsidR="00682DA0" w:rsidRDefault="00682DA0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F55C" w14:textId="77777777" w:rsidR="005131E2" w:rsidRPr="00A930FC" w:rsidRDefault="00506308" w:rsidP="005131E2">
    <w:pPr>
      <w:pStyle w:val="Kopfzeile"/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382D09B4" wp14:editId="32DA07E5">
          <wp:simplePos x="0" y="0"/>
          <wp:positionH relativeFrom="column">
            <wp:posOffset>1905</wp:posOffset>
          </wp:positionH>
          <wp:positionV relativeFrom="paragraph">
            <wp:posOffset>1270</wp:posOffset>
          </wp:positionV>
          <wp:extent cx="1428750" cy="372820"/>
          <wp:effectExtent l="0" t="0" r="0" b="825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BSP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372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31E2">
      <w:rPr>
        <w:sz w:val="20"/>
        <w:szCs w:val="20"/>
      </w:rPr>
      <w:tab/>
    </w:r>
    <w:r>
      <w:rPr>
        <w:sz w:val="20"/>
        <w:szCs w:val="20"/>
      </w:rPr>
      <w:tab/>
    </w:r>
    <w:r w:rsidR="005131E2" w:rsidRPr="00A930FC">
      <w:t xml:space="preserve">ENZIANWEG 16 ● 83052 BRUCKMÜHL </w:t>
    </w:r>
  </w:p>
  <w:p w14:paraId="39136BEA" w14:textId="77777777" w:rsidR="005131E2" w:rsidRPr="00A930FC" w:rsidRDefault="005131E2" w:rsidP="005131E2">
    <w:pPr>
      <w:pStyle w:val="Kopfzeile"/>
    </w:pPr>
    <w:r w:rsidRPr="00A930FC">
      <w:tab/>
    </w:r>
    <w:r w:rsidRPr="00A930FC">
      <w:tab/>
      <w:t>TEL (08062) 728704 ● FAX (08062) 728705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105A"/>
    <w:multiLevelType w:val="hybridMultilevel"/>
    <w:tmpl w:val="F17EF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79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A0"/>
    <w:rsid w:val="0001054C"/>
    <w:rsid w:val="00032502"/>
    <w:rsid w:val="00095AB4"/>
    <w:rsid w:val="000D4111"/>
    <w:rsid w:val="00172E2D"/>
    <w:rsid w:val="001E790F"/>
    <w:rsid w:val="00272B00"/>
    <w:rsid w:val="002779BC"/>
    <w:rsid w:val="002A5197"/>
    <w:rsid w:val="00304344"/>
    <w:rsid w:val="00366239"/>
    <w:rsid w:val="003711DD"/>
    <w:rsid w:val="003A470B"/>
    <w:rsid w:val="004207BD"/>
    <w:rsid w:val="004D29B8"/>
    <w:rsid w:val="004F659B"/>
    <w:rsid w:val="00506308"/>
    <w:rsid w:val="005131E2"/>
    <w:rsid w:val="00542508"/>
    <w:rsid w:val="005A3DAE"/>
    <w:rsid w:val="00600BC8"/>
    <w:rsid w:val="00625B98"/>
    <w:rsid w:val="006477E2"/>
    <w:rsid w:val="00682DA0"/>
    <w:rsid w:val="00706A1C"/>
    <w:rsid w:val="00781459"/>
    <w:rsid w:val="007949D2"/>
    <w:rsid w:val="007C0EBE"/>
    <w:rsid w:val="00945266"/>
    <w:rsid w:val="00951A09"/>
    <w:rsid w:val="00961D2D"/>
    <w:rsid w:val="00971548"/>
    <w:rsid w:val="00A34BD7"/>
    <w:rsid w:val="00A92BB9"/>
    <w:rsid w:val="00A930FC"/>
    <w:rsid w:val="00AE432D"/>
    <w:rsid w:val="00B002B5"/>
    <w:rsid w:val="00BF7303"/>
    <w:rsid w:val="00CE5D11"/>
    <w:rsid w:val="00D15F29"/>
    <w:rsid w:val="00D31CC7"/>
    <w:rsid w:val="00D4127D"/>
    <w:rsid w:val="00DC1E07"/>
    <w:rsid w:val="00DF5998"/>
    <w:rsid w:val="00E500F1"/>
    <w:rsid w:val="00E62356"/>
    <w:rsid w:val="00EE5A9E"/>
    <w:rsid w:val="00FF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6DBD4C"/>
  <w15:chartTrackingRefBased/>
  <w15:docId w15:val="{EC57D973-343C-48E2-936F-6A28CB5F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customStyle="1" w:styleId="SourceCode">
    <w:name w:val="Source Code"/>
    <w:basedOn w:val="HTMLCode"/>
    <w:uiPriority w:val="1"/>
    <w:qFormat/>
    <w:rsid w:val="004D29B8"/>
    <w:rPr>
      <w:rFonts w:ascii="Courier New" w:hAnsi="Courier New"/>
      <w:b w:val="0"/>
      <w:i w:val="0"/>
      <w:caps w:val="0"/>
      <w:smallCaps w:val="0"/>
      <w:strike w:val="0"/>
      <w:dstrike w:val="0"/>
      <w:vanish w:val="0"/>
      <w:spacing w:val="0"/>
      <w:w w:val="100"/>
      <w:position w:val="0"/>
      <w:sz w:val="20"/>
      <w:szCs w:val="20"/>
      <w:u w:val="none"/>
      <w:vertAlign w:val="baseline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4D29B8"/>
    <w:rPr>
      <w:rFonts w:ascii="Consolas" w:hAnsi="Consolas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D31CC7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Gitternetztabelle4Akzent1">
    <w:name w:val="Grid Table 4 Accent 1"/>
    <w:basedOn w:val="NormaleTabelle"/>
    <w:uiPriority w:val="49"/>
    <w:rsid w:val="00272B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2</Pages>
  <Words>177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10</cp:revision>
  <cp:lastPrinted>2022-11-14T10:45:00Z</cp:lastPrinted>
  <dcterms:created xsi:type="dcterms:W3CDTF">2022-11-14T05:26:00Z</dcterms:created>
  <dcterms:modified xsi:type="dcterms:W3CDTF">2022-11-14T10:46:00Z</dcterms:modified>
</cp:coreProperties>
</file>