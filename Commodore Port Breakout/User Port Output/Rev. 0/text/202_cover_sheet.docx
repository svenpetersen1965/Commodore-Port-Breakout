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77BE" w14:textId="77777777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0DF780E7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6B18DF54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343C894F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27B926A125324A9783BF3AF59E54CA13"/>
        </w:placeholder>
      </w:sdtPr>
      <w:sdtEndPr>
        <w:rPr>
          <w:sz w:val="48"/>
          <w:szCs w:val="48"/>
        </w:rPr>
      </w:sdtEndPr>
      <w:sdtContent>
        <w:p w14:paraId="116C75D7" w14:textId="4B865D27" w:rsidR="00D20149" w:rsidRPr="00950B62" w:rsidRDefault="00FE496F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 xml:space="preserve">Commodore Port Breakout: </w:t>
          </w:r>
          <w:r w:rsidR="000B56EC" w:rsidRPr="000B56EC">
            <w:rPr>
              <w:b/>
              <w:bCs/>
              <w:sz w:val="36"/>
              <w:szCs w:val="36"/>
              <w:lang w:val="en-US"/>
            </w:rPr>
            <w:t>User Port Output</w:t>
          </w:r>
        </w:p>
      </w:sdtContent>
    </w:sdt>
    <w:p w14:paraId="08F1804B" w14:textId="42184B81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BF539C">
        <w:rPr>
          <w:sz w:val="36"/>
          <w:szCs w:val="36"/>
          <w:lang w:val="en-US"/>
        </w:rPr>
        <w:t>20</w:t>
      </w:r>
      <w:r w:rsidR="00F07529">
        <w:rPr>
          <w:sz w:val="36"/>
          <w:szCs w:val="36"/>
          <w:lang w:val="en-US"/>
        </w:rPr>
        <w:t>2</w:t>
      </w:r>
    </w:p>
    <w:p w14:paraId="33D35FCA" w14:textId="77777777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FE496F">
        <w:rPr>
          <w:sz w:val="36"/>
          <w:szCs w:val="36"/>
          <w:lang w:val="en-US"/>
        </w:rPr>
        <w:t>0</w:t>
      </w:r>
    </w:p>
    <w:p w14:paraId="4F0E981B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FE496F">
        <w:rPr>
          <w:sz w:val="36"/>
          <w:szCs w:val="36"/>
          <w:lang w:val="en-US"/>
        </w:rPr>
        <w:t>12.11.2022</w:t>
      </w:r>
    </w:p>
    <w:p w14:paraId="7DEE27D6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347B2964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73EFA37D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4B5FDB29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37678B56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1A593B1C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6C3D64FB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0A57D9C9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6F"/>
    <w:rsid w:val="000B56EC"/>
    <w:rsid w:val="00394953"/>
    <w:rsid w:val="006D11F5"/>
    <w:rsid w:val="0070552A"/>
    <w:rsid w:val="007D5C22"/>
    <w:rsid w:val="00923FE4"/>
    <w:rsid w:val="00950B62"/>
    <w:rsid w:val="009A38BA"/>
    <w:rsid w:val="00B30265"/>
    <w:rsid w:val="00B510DA"/>
    <w:rsid w:val="00BF539C"/>
    <w:rsid w:val="00D20149"/>
    <w:rsid w:val="00D34CBC"/>
    <w:rsid w:val="00EA3C1A"/>
    <w:rsid w:val="00F07529"/>
    <w:rsid w:val="00F74BC7"/>
    <w:rsid w:val="00FE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7C368"/>
  <w15:chartTrackingRefBased/>
  <w15:docId w15:val="{286785B0-4BB9-4EB8-A38D-0176D76A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B926A125324A9783BF3AF59E54CA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57F797-D28B-42E4-B401-4F5E7768FEF3}"/>
      </w:docPartPr>
      <w:docPartBody>
        <w:p w:rsidR="00000000" w:rsidRDefault="00E60933">
          <w:pPr>
            <w:pStyle w:val="27B926A125324A9783BF3AF59E54CA13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27B926A125324A9783BF3AF59E54CA13">
    <w:name w:val="27B926A125324A9783BF3AF59E54CA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17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2</cp:revision>
  <cp:lastPrinted>2022-11-12T19:36:00Z</cp:lastPrinted>
  <dcterms:created xsi:type="dcterms:W3CDTF">2022-11-12T19:38:00Z</dcterms:created>
  <dcterms:modified xsi:type="dcterms:W3CDTF">2022-11-12T19:38:00Z</dcterms:modified>
</cp:coreProperties>
</file>