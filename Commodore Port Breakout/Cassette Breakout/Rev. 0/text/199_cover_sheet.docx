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5C22" w:rsidRDefault="007D5C22" w:rsidP="00D20149">
      <w:pPr>
        <w:jc w:val="center"/>
        <w:rPr>
          <w:b/>
          <w:bCs/>
          <w:sz w:val="48"/>
          <w:szCs w:val="48"/>
        </w:rPr>
      </w:pPr>
    </w:p>
    <w:p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27B926A125324A9783BF3AF59E54CA13"/>
        </w:placeholder>
      </w:sdtPr>
      <w:sdtEndPr>
        <w:rPr>
          <w:sz w:val="48"/>
          <w:szCs w:val="48"/>
        </w:rPr>
      </w:sdtEndPr>
      <w:sdtContent>
        <w:p w:rsidR="00D20149" w:rsidRPr="00950B62" w:rsidRDefault="00FE496F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Commodore Port Breakout: Cassette Breakout</w:t>
          </w:r>
        </w:p>
      </w:sdtContent>
    </w:sdt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FE496F">
        <w:rPr>
          <w:sz w:val="36"/>
          <w:szCs w:val="36"/>
          <w:lang w:val="en-US"/>
        </w:rPr>
        <w:t>199</w:t>
      </w:r>
    </w:p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FE496F">
        <w:rPr>
          <w:sz w:val="36"/>
          <w:szCs w:val="36"/>
          <w:lang w:val="en-US"/>
        </w:rPr>
        <w:t>0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FE496F">
        <w:rPr>
          <w:sz w:val="36"/>
          <w:szCs w:val="36"/>
          <w:lang w:val="en-US"/>
        </w:rPr>
        <w:t>12.11.2022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6F"/>
    <w:rsid w:val="00394953"/>
    <w:rsid w:val="0070552A"/>
    <w:rsid w:val="007D5C22"/>
    <w:rsid w:val="00923FE4"/>
    <w:rsid w:val="00950B62"/>
    <w:rsid w:val="009A38BA"/>
    <w:rsid w:val="00B510DA"/>
    <w:rsid w:val="00D20149"/>
    <w:rsid w:val="00D34CBC"/>
    <w:rsid w:val="00EA3C1A"/>
    <w:rsid w:val="00F74BC7"/>
    <w:rsid w:val="00FE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09F19"/>
  <w15:chartTrackingRefBased/>
  <w15:docId w15:val="{286785B0-4BB9-4EB8-A38D-0176D76A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B926A125324A9783BF3AF59E54CA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57F797-D28B-42E4-B401-4F5E7768FEF3}"/>
      </w:docPartPr>
      <w:docPartBody>
        <w:p w:rsidR="00000000" w:rsidRDefault="00E60933">
          <w:pPr>
            <w:pStyle w:val="27B926A125324A9783BF3AF59E54CA13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27B926A125324A9783BF3AF59E54CA13">
    <w:name w:val="27B926A125324A9783BF3AF59E54CA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17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1</cp:revision>
  <dcterms:created xsi:type="dcterms:W3CDTF">2022-11-12T19:32:00Z</dcterms:created>
  <dcterms:modified xsi:type="dcterms:W3CDTF">2022-11-12T19:33:00Z</dcterms:modified>
</cp:coreProperties>
</file>