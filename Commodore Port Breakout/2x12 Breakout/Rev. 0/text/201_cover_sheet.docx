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77BE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DF780E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B18DF5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43C894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7B926A125324A9783BF3AF59E54CA13"/>
        </w:placeholder>
      </w:sdtPr>
      <w:sdtEndPr>
        <w:rPr>
          <w:sz w:val="48"/>
          <w:szCs w:val="48"/>
        </w:rPr>
      </w:sdtEndPr>
      <w:sdtContent>
        <w:p w14:paraId="116C75D7" w14:textId="29413B08" w:rsidR="00D20149" w:rsidRPr="00950B62" w:rsidRDefault="00FE49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Port Breakout: </w:t>
          </w:r>
          <w:r w:rsidR="00B30265" w:rsidRPr="00B30265">
            <w:rPr>
              <w:b/>
              <w:bCs/>
              <w:sz w:val="36"/>
              <w:szCs w:val="36"/>
              <w:lang w:val="en-US"/>
            </w:rPr>
            <w:t>2x12 Breakout</w:t>
          </w:r>
        </w:p>
      </w:sdtContent>
    </w:sdt>
    <w:p w14:paraId="08F1804B" w14:textId="42184B81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BF539C">
        <w:rPr>
          <w:sz w:val="36"/>
          <w:szCs w:val="36"/>
          <w:lang w:val="en-US"/>
        </w:rPr>
        <w:t>20</w:t>
      </w:r>
      <w:r w:rsidR="00F07529">
        <w:rPr>
          <w:sz w:val="36"/>
          <w:szCs w:val="36"/>
          <w:lang w:val="en-US"/>
        </w:rPr>
        <w:t>2</w:t>
      </w:r>
    </w:p>
    <w:p w14:paraId="33D35FC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496F">
        <w:rPr>
          <w:sz w:val="36"/>
          <w:szCs w:val="36"/>
          <w:lang w:val="en-US"/>
        </w:rPr>
        <w:t>0</w:t>
      </w:r>
    </w:p>
    <w:p w14:paraId="4F0E981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496F">
        <w:rPr>
          <w:sz w:val="36"/>
          <w:szCs w:val="36"/>
          <w:lang w:val="en-US"/>
        </w:rPr>
        <w:t>12.11.2022</w:t>
      </w:r>
    </w:p>
    <w:p w14:paraId="7DEE27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7B296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EFA37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B5FDB2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7678B5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A593B1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C3D64F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A57D9C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F"/>
    <w:rsid w:val="00394953"/>
    <w:rsid w:val="0070552A"/>
    <w:rsid w:val="007D5C22"/>
    <w:rsid w:val="00923FE4"/>
    <w:rsid w:val="00950B62"/>
    <w:rsid w:val="009A38BA"/>
    <w:rsid w:val="00B30265"/>
    <w:rsid w:val="00B510DA"/>
    <w:rsid w:val="00BF539C"/>
    <w:rsid w:val="00D20149"/>
    <w:rsid w:val="00D34CBC"/>
    <w:rsid w:val="00EA3C1A"/>
    <w:rsid w:val="00F07529"/>
    <w:rsid w:val="00F74BC7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C368"/>
  <w15:chartTrackingRefBased/>
  <w15:docId w15:val="{286785B0-4BB9-4EB8-A38D-0176D7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926A125324A9783BF3AF59E54CA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7F797-D28B-42E4-B401-4F5E7768FEF3}"/>
      </w:docPartPr>
      <w:docPartBody>
        <w:p w:rsidR="00000000" w:rsidRDefault="00E60933">
          <w:pPr>
            <w:pStyle w:val="27B926A125324A9783BF3AF59E54CA1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B926A125324A9783BF3AF59E54CA13">
    <w:name w:val="27B926A125324A9783BF3AF59E54C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cp:lastPrinted>2022-11-12T19:34:00Z</cp:lastPrinted>
  <dcterms:created xsi:type="dcterms:W3CDTF">2022-11-12T19:36:00Z</dcterms:created>
  <dcterms:modified xsi:type="dcterms:W3CDTF">2022-11-12T19:36:00Z</dcterms:modified>
</cp:coreProperties>
</file>